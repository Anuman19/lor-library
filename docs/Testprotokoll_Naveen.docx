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57CC" w14:textId="2BE785A9" w:rsidR="00A347D4" w:rsidRPr="000437FA" w:rsidRDefault="00A347D4" w:rsidP="00AA1873">
      <w:pPr>
        <w:pStyle w:val="Heading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2B050F91" w14:textId="2DCD56DD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AA1873">
        <w:t>Naveen</w:t>
      </w:r>
    </w:p>
    <w:p w14:paraId="7C32FB13" w14:textId="0324A328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AA1873">
        <w:t>03.06.2022 14.00</w:t>
      </w:r>
    </w:p>
    <w:p w14:paraId="4AD6FA18" w14:textId="75E62BDF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AA1873" w:rsidRPr="00AA1873">
        <w:t>0340e102cb2420e1cfb76837d26742b56401a2e9</w:t>
      </w:r>
    </w:p>
    <w:p w14:paraId="34453DAA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0B096A80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5F5B7F84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437E63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7F8777BC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28145C2A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03476614" w14:textId="77777777" w:rsidR="00A347D4" w:rsidRPr="00AA1873" w:rsidRDefault="00A347D4" w:rsidP="0088631C">
            <w:pPr>
              <w:spacing w:after="0"/>
            </w:pPr>
            <w:r w:rsidRPr="00AA1873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6523BBDE" w14:textId="77777777" w:rsidR="00A347D4" w:rsidRPr="00AA1873" w:rsidRDefault="00A347D4" w:rsidP="0088631C">
            <w:pPr>
              <w:spacing w:after="0"/>
            </w:pPr>
            <w:r w:rsidRPr="00AA1873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26EB331B" w14:textId="70E94D24" w:rsidR="00A347D4" w:rsidRPr="00AA1873" w:rsidRDefault="00AA1873" w:rsidP="0088631C">
            <w:pPr>
              <w:spacing w:after="0"/>
            </w:pPr>
            <w:r>
              <w:t>-</w:t>
            </w:r>
          </w:p>
        </w:tc>
      </w:tr>
      <w:tr w:rsidR="00A347D4" w14:paraId="563EB70B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0208A6E" w14:textId="77777777" w:rsidR="00A347D4" w:rsidRPr="00AA1873" w:rsidRDefault="00A347D4" w:rsidP="0088631C">
            <w:pPr>
              <w:spacing w:after="0"/>
            </w:pPr>
            <w:r w:rsidRPr="00AA1873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B6B6943" w14:textId="16867C52" w:rsidR="00A347D4" w:rsidRPr="00AA1873" w:rsidRDefault="00AA1873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2B21E3D" w14:textId="27017A30" w:rsidR="00A347D4" w:rsidRPr="00AA1873" w:rsidRDefault="00AA1873" w:rsidP="0088631C">
            <w:pPr>
              <w:spacing w:after="0"/>
            </w:pPr>
            <w:r>
              <w:t>-</w:t>
            </w:r>
          </w:p>
        </w:tc>
      </w:tr>
      <w:tr w:rsidR="00AA1873" w14:paraId="4E6FAD4D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00F345" w14:textId="365134C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281627A" w14:textId="1D36FBF2" w:rsidR="00AA1873" w:rsidRP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8ABB5F0" w14:textId="11174D51" w:rsidR="00AA1873" w:rsidRP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09387913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6C308D9" w14:textId="03BD559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3375655" w14:textId="0F5C3C1B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CF7CB21" w14:textId="607AA01D" w:rsid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6D7EEA04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AB444E0" w14:textId="364E5176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00C32B95" w14:textId="14769615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A6B9D50" w14:textId="2468626C" w:rsidR="00AA1873" w:rsidRDefault="00AA1873" w:rsidP="00AA1873">
            <w:pPr>
              <w:spacing w:after="0"/>
            </w:pPr>
            <w:r>
              <w:t>-</w:t>
            </w:r>
          </w:p>
        </w:tc>
      </w:tr>
      <w:tr w:rsidR="00AA1873" w14:paraId="663D91BA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2D583924" w14:textId="77777777" w:rsidR="00AA1873" w:rsidRDefault="00AA1873" w:rsidP="00AA1873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2C94EF93" w14:textId="77777777" w:rsidR="00AA1873" w:rsidRDefault="00AA1873" w:rsidP="00AA1873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68B7978B" w14:textId="77777777" w:rsidR="00AA1873" w:rsidRDefault="00AA1873" w:rsidP="00AA1873">
            <w:pPr>
              <w:spacing w:after="0"/>
            </w:pPr>
          </w:p>
        </w:tc>
      </w:tr>
    </w:tbl>
    <w:p w14:paraId="630C6B6D" w14:textId="24D780A6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25155" w14:textId="77777777" w:rsidR="002E235A" w:rsidRDefault="002E235A" w:rsidP="004D3714">
      <w:r>
        <w:separator/>
      </w:r>
    </w:p>
  </w:endnote>
  <w:endnote w:type="continuationSeparator" w:id="0">
    <w:p w14:paraId="75CABFF7" w14:textId="77777777" w:rsidR="002E235A" w:rsidRDefault="002E235A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52C9A7B" w14:textId="77777777" w:rsidR="004B19DC" w:rsidRPr="007D7A59" w:rsidRDefault="004B19DC" w:rsidP="004B19DC">
        <w:pPr>
          <w:pStyle w:val="Footer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E777E" wp14:editId="564AFA22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2FC6BC2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cehold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9662F" w14:textId="77777777" w:rsidR="002E235A" w:rsidRDefault="002E235A" w:rsidP="004D3714">
      <w:r>
        <w:separator/>
      </w:r>
    </w:p>
  </w:footnote>
  <w:footnote w:type="continuationSeparator" w:id="0">
    <w:p w14:paraId="26CB1144" w14:textId="77777777" w:rsidR="002E235A" w:rsidRDefault="002E235A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 w16cid:durableId="1294822389">
    <w:abstractNumId w:val="28"/>
  </w:num>
  <w:num w:numId="2" w16cid:durableId="690910347">
    <w:abstractNumId w:val="4"/>
  </w:num>
  <w:num w:numId="3" w16cid:durableId="1092510943">
    <w:abstractNumId w:val="5"/>
  </w:num>
  <w:num w:numId="4" w16cid:durableId="1233925264">
    <w:abstractNumId w:val="33"/>
  </w:num>
  <w:num w:numId="5" w16cid:durableId="66195167">
    <w:abstractNumId w:val="9"/>
  </w:num>
  <w:num w:numId="6" w16cid:durableId="1393117672">
    <w:abstractNumId w:val="7"/>
  </w:num>
  <w:num w:numId="7" w16cid:durableId="335037403">
    <w:abstractNumId w:val="6"/>
  </w:num>
  <w:num w:numId="8" w16cid:durableId="546260302">
    <w:abstractNumId w:val="24"/>
  </w:num>
  <w:num w:numId="9" w16cid:durableId="1405642401">
    <w:abstractNumId w:val="27"/>
  </w:num>
  <w:num w:numId="10" w16cid:durableId="2098552936">
    <w:abstractNumId w:val="20"/>
  </w:num>
  <w:num w:numId="11" w16cid:durableId="778110444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552883251">
    <w:abstractNumId w:val="35"/>
  </w:num>
  <w:num w:numId="13" w16cid:durableId="1941062779">
    <w:abstractNumId w:val="13"/>
  </w:num>
  <w:num w:numId="14" w16cid:durableId="1161694153">
    <w:abstractNumId w:val="30"/>
  </w:num>
  <w:num w:numId="15" w16cid:durableId="1499231187">
    <w:abstractNumId w:val="17"/>
  </w:num>
  <w:num w:numId="16" w16cid:durableId="1112244074">
    <w:abstractNumId w:val="11"/>
  </w:num>
  <w:num w:numId="17" w16cid:durableId="1661301108">
    <w:abstractNumId w:val="32"/>
  </w:num>
  <w:num w:numId="18" w16cid:durableId="1078013727">
    <w:abstractNumId w:val="39"/>
  </w:num>
  <w:num w:numId="19" w16cid:durableId="440685015">
    <w:abstractNumId w:val="34"/>
  </w:num>
  <w:num w:numId="20" w16cid:durableId="1554121750">
    <w:abstractNumId w:val="16"/>
  </w:num>
  <w:num w:numId="21" w16cid:durableId="400175963">
    <w:abstractNumId w:val="31"/>
  </w:num>
  <w:num w:numId="22" w16cid:durableId="606234732">
    <w:abstractNumId w:val="38"/>
  </w:num>
  <w:num w:numId="23" w16cid:durableId="2035156578">
    <w:abstractNumId w:val="14"/>
  </w:num>
  <w:num w:numId="24" w16cid:durableId="1918248734">
    <w:abstractNumId w:val="36"/>
  </w:num>
  <w:num w:numId="25" w16cid:durableId="579873515">
    <w:abstractNumId w:val="10"/>
  </w:num>
  <w:num w:numId="26" w16cid:durableId="651104858">
    <w:abstractNumId w:val="18"/>
  </w:num>
  <w:num w:numId="27" w16cid:durableId="614291536">
    <w:abstractNumId w:val="29"/>
  </w:num>
  <w:num w:numId="28" w16cid:durableId="1835755762">
    <w:abstractNumId w:val="8"/>
  </w:num>
  <w:num w:numId="29" w16cid:durableId="370497375">
    <w:abstractNumId w:val="3"/>
  </w:num>
  <w:num w:numId="30" w16cid:durableId="1415663864">
    <w:abstractNumId w:val="2"/>
  </w:num>
  <w:num w:numId="31" w16cid:durableId="2017924592">
    <w:abstractNumId w:val="1"/>
  </w:num>
  <w:num w:numId="32" w16cid:durableId="1517963038">
    <w:abstractNumId w:val="0"/>
  </w:num>
  <w:num w:numId="33" w16cid:durableId="1612399981">
    <w:abstractNumId w:val="26"/>
  </w:num>
  <w:num w:numId="34" w16cid:durableId="1410541253">
    <w:abstractNumId w:val="21"/>
  </w:num>
  <w:num w:numId="35" w16cid:durableId="1361394204">
    <w:abstractNumId w:val="41"/>
  </w:num>
  <w:num w:numId="36" w16cid:durableId="1317032937">
    <w:abstractNumId w:val="42"/>
  </w:num>
  <w:num w:numId="37" w16cid:durableId="1632903492">
    <w:abstractNumId w:val="25"/>
  </w:num>
  <w:num w:numId="38" w16cid:durableId="446387095">
    <w:abstractNumId w:val="19"/>
  </w:num>
  <w:num w:numId="39" w16cid:durableId="840775583">
    <w:abstractNumId w:val="23"/>
  </w:num>
  <w:num w:numId="40" w16cid:durableId="280919259">
    <w:abstractNumId w:val="22"/>
  </w:num>
  <w:num w:numId="41" w16cid:durableId="1078941468">
    <w:abstractNumId w:val="40"/>
  </w:num>
  <w:num w:numId="42" w16cid:durableId="1604915972">
    <w:abstractNumId w:val="12"/>
  </w:num>
  <w:num w:numId="43" w16cid:durableId="1243446913">
    <w:abstractNumId w:val="37"/>
  </w:num>
  <w:num w:numId="44" w16cid:durableId="812677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7165509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3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235A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1873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28801"/>
  <w15:chartTrackingRefBased/>
  <w15:docId w15:val="{20E965D9-7ADB-4695-B3FF-8CDEADB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next w:val="Normal"/>
    <w:link w:val="Heading4Char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TOC3">
    <w:name w:val="toc 3"/>
    <w:basedOn w:val="Normal"/>
    <w:next w:val="Normal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leGrid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ListBullet">
    <w:name w:val="List Bullet"/>
    <w:basedOn w:val="Normal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951BBB"/>
    <w:pPr>
      <w:numPr>
        <w:numId w:val="3"/>
      </w:numPr>
      <w:contextualSpacing/>
    </w:pPr>
  </w:style>
  <w:style w:type="paragraph" w:styleId="List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4">
    <w:name w:val="List 4"/>
    <w:basedOn w:val="Normal"/>
    <w:uiPriority w:val="99"/>
    <w:unhideWhenUsed/>
    <w:locked/>
    <w:rsid w:val="00951BBB"/>
    <w:pPr>
      <w:ind w:left="1132" w:hanging="283"/>
      <w:contextualSpacing/>
    </w:pPr>
  </w:style>
  <w:style w:type="paragraph" w:styleId="ListBullet2">
    <w:name w:val="List Bullet 2"/>
    <w:basedOn w:val="Normal"/>
    <w:uiPriority w:val="99"/>
    <w:semiHidden/>
    <w:locked/>
    <w:rsid w:val="00951BB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951BB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Heading1Char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Heading2Char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Normal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leGridLight">
    <w:name w:val="Grid Table Light"/>
    <w:basedOn w:val="TableNormal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Normal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Normal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pan\Desktop\DEV\LoR\lor-library\docs\Testprotokoll_Naveen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Testprotokoll_Naveen.dotx</Template>
  <TotalTime>0</TotalTime>
  <Pages>1</Pages>
  <Words>35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 Naveen</dc:creator>
  <cp:keywords/>
  <dc:description/>
  <cp:lastModifiedBy>Anpalagan Naveen</cp:lastModifiedBy>
  <cp:revision>1</cp:revision>
  <dcterms:created xsi:type="dcterms:W3CDTF">2022-06-03T11:54:00Z</dcterms:created>
  <dcterms:modified xsi:type="dcterms:W3CDTF">2022-06-03T11:57:00Z</dcterms:modified>
</cp:coreProperties>
</file>