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57CC" w14:textId="2BE785A9" w:rsidR="00A347D4" w:rsidRPr="000437FA" w:rsidRDefault="00A347D4" w:rsidP="00AA1873">
      <w:pPr>
        <w:pStyle w:val="Heading1"/>
      </w:pPr>
      <w:bookmarkStart w:id="0" w:name="_Toc440032408"/>
      <w:bookmarkStart w:id="1" w:name="_Toc479596114"/>
      <w:bookmarkStart w:id="2" w:name="_Toc1388179"/>
      <w:r w:rsidRPr="00A347D4">
        <w:t>Test</w:t>
      </w:r>
      <w:bookmarkEnd w:id="0"/>
      <w:r w:rsidRPr="00A347D4">
        <w:t>pro</w:t>
      </w:r>
      <w:r>
        <w:t>t</w:t>
      </w:r>
      <w:r w:rsidRPr="00A347D4">
        <w:t>okoll</w:t>
      </w:r>
      <w:bookmarkEnd w:id="1"/>
      <w:bookmarkEnd w:id="2"/>
    </w:p>
    <w:p w14:paraId="2B050F91" w14:textId="1EEE7A8D" w:rsidR="00A347D4" w:rsidRDefault="00A347D4" w:rsidP="00E96516">
      <w:pPr>
        <w:tabs>
          <w:tab w:val="left" w:pos="4253"/>
        </w:tabs>
        <w:spacing w:after="0"/>
      </w:pPr>
      <w:r w:rsidRPr="00A34E0D">
        <w:t>Name des Tester</w:t>
      </w:r>
      <w:r>
        <w:t>s</w:t>
      </w:r>
      <w:r w:rsidR="00FF0CC3">
        <w:t xml:space="preserve"> (nicht Entwickler)</w:t>
      </w:r>
      <w:r w:rsidRPr="00A34E0D">
        <w:t>:</w:t>
      </w:r>
      <w:r w:rsidR="00E96516">
        <w:tab/>
      </w:r>
      <w:r w:rsidR="00A0009A">
        <w:t>Nina Aegerter</w:t>
      </w:r>
    </w:p>
    <w:p w14:paraId="7C32FB13" w14:textId="5F63E2B8" w:rsidR="00A347D4" w:rsidRDefault="00A347D4" w:rsidP="00E96516">
      <w:pPr>
        <w:tabs>
          <w:tab w:val="left" w:pos="4253"/>
        </w:tabs>
        <w:spacing w:after="0"/>
      </w:pPr>
      <w:r w:rsidRPr="00A34E0D">
        <w:t>Datum und Uhrzeit:</w:t>
      </w:r>
      <w:r w:rsidR="00E96516">
        <w:tab/>
      </w:r>
      <w:r w:rsidR="00AA1873">
        <w:t>03.06.2022 14.0</w:t>
      </w:r>
      <w:r w:rsidR="00A0009A">
        <w:t>5</w:t>
      </w:r>
    </w:p>
    <w:p w14:paraId="4AD6FA18" w14:textId="75E62BDF" w:rsidR="00E96516" w:rsidRPr="00A34E0D" w:rsidRDefault="00E96516" w:rsidP="00E96516">
      <w:pPr>
        <w:tabs>
          <w:tab w:val="left" w:pos="4253"/>
        </w:tabs>
        <w:spacing w:after="0"/>
      </w:pPr>
      <w:r>
        <w:t>Getestete Version</w:t>
      </w:r>
      <w:r w:rsidR="007B79BE">
        <w:t xml:space="preserve"> (</w:t>
      </w:r>
      <w:r>
        <w:t>Tag</w:t>
      </w:r>
      <w:r w:rsidR="007B79BE">
        <w:t xml:space="preserve"> oder </w:t>
      </w:r>
      <w:r>
        <w:t>Commit</w:t>
      </w:r>
      <w:r w:rsidR="007B79BE">
        <w:t>)</w:t>
      </w:r>
      <w:r>
        <w:t>:</w:t>
      </w:r>
      <w:r>
        <w:tab/>
      </w:r>
      <w:r w:rsidR="00AA1873" w:rsidRPr="00AA1873">
        <w:t>0340e102cb2420e1cfb76837d26742b56401a2e9</w:t>
      </w:r>
    </w:p>
    <w:p w14:paraId="34453DAA" w14:textId="77777777" w:rsidR="00A347D4" w:rsidRPr="00447DB0" w:rsidRDefault="00A347D4" w:rsidP="00A347D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A347D4" w14:paraId="0B096A80" w14:textId="77777777" w:rsidTr="0088631C">
        <w:tc>
          <w:tcPr>
            <w:tcW w:w="854" w:type="dxa"/>
            <w:tcBorders>
              <w:bottom w:val="single" w:sz="4" w:space="0" w:color="auto"/>
            </w:tcBorders>
          </w:tcPr>
          <w:p w14:paraId="5F5B7F84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5437E636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14:paraId="7F8777BC" w14:textId="77777777"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A347D4" w14:paraId="28145C2A" w14:textId="77777777" w:rsidTr="0088631C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14:paraId="03476614" w14:textId="77777777" w:rsidR="00A347D4" w:rsidRPr="00AA1873" w:rsidRDefault="00A347D4" w:rsidP="0088631C">
            <w:pPr>
              <w:spacing w:after="0"/>
            </w:pPr>
            <w:r w:rsidRPr="00AA1873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14:paraId="6523BBDE" w14:textId="77777777" w:rsidR="00A347D4" w:rsidRPr="00AA1873" w:rsidRDefault="00A347D4" w:rsidP="0088631C">
            <w:pPr>
              <w:spacing w:after="0"/>
            </w:pPr>
            <w:r w:rsidRPr="00AA1873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14:paraId="26EB331B" w14:textId="73C75E2F" w:rsidR="00A347D4" w:rsidRPr="00AA1873" w:rsidRDefault="00A0009A" w:rsidP="0088631C">
            <w:pPr>
              <w:spacing w:after="0"/>
            </w:pPr>
            <w:r>
              <w:t xml:space="preserve">Startet perfekt, kann einige Sekunden benötigen, bis alle Bilder geladen sind. </w:t>
            </w:r>
          </w:p>
        </w:tc>
      </w:tr>
      <w:tr w:rsidR="00A347D4" w14:paraId="563EB70B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0208A6E" w14:textId="77777777" w:rsidR="00A347D4" w:rsidRPr="00AA1873" w:rsidRDefault="00A347D4" w:rsidP="0088631C">
            <w:pPr>
              <w:spacing w:after="0"/>
            </w:pPr>
            <w:r w:rsidRPr="00AA1873">
              <w:t>T-02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6B6B6943" w14:textId="16867C52" w:rsidR="00A347D4" w:rsidRPr="00AA1873" w:rsidRDefault="00AA1873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12B21E3D" w14:textId="25BB9B8B" w:rsidR="00A347D4" w:rsidRPr="00AA1873" w:rsidRDefault="00A0009A" w:rsidP="0088631C">
            <w:pPr>
              <w:spacing w:after="0"/>
            </w:pPr>
            <w:r>
              <w:t xml:space="preserve">Alle Layouts sind </w:t>
            </w:r>
            <w:proofErr w:type="spellStart"/>
            <w:r>
              <w:t>scrollable</w:t>
            </w:r>
            <w:proofErr w:type="spellEnd"/>
            <w:r>
              <w:t xml:space="preserve"> und es werden jeweils fünf Karten Random ausgegeben. </w:t>
            </w:r>
          </w:p>
        </w:tc>
      </w:tr>
      <w:tr w:rsidR="00AA1873" w14:paraId="4E6FAD4D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3F00F345" w14:textId="365134C1" w:rsidR="00AA1873" w:rsidRPr="00AA1873" w:rsidRDefault="00AA1873" w:rsidP="00AA1873">
            <w:pPr>
              <w:spacing w:after="0"/>
            </w:pPr>
            <w:r w:rsidRPr="00AA1873">
              <w:t>T-0</w:t>
            </w:r>
            <w:r>
              <w:t>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2281627A" w14:textId="1D36FBF2" w:rsidR="00AA1873" w:rsidRPr="00AA1873" w:rsidRDefault="00AA1873" w:rsidP="00AA1873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8ABB5F0" w14:textId="3F07760F" w:rsidR="00AA1873" w:rsidRPr="00AA1873" w:rsidRDefault="00F03DA8" w:rsidP="00AA1873">
            <w:pPr>
              <w:spacing w:after="0"/>
            </w:pPr>
            <w:r>
              <w:t xml:space="preserve">Navigation mit dem Burger Menu funktioniert und </w:t>
            </w:r>
            <w:proofErr w:type="spellStart"/>
            <w:r>
              <w:t>slidet</w:t>
            </w:r>
            <w:proofErr w:type="spellEnd"/>
            <w:r>
              <w:t xml:space="preserve"> in die Homepage. Zudem sind beide Untermenüs anklickbar. </w:t>
            </w:r>
          </w:p>
        </w:tc>
      </w:tr>
      <w:tr w:rsidR="00AA1873" w14:paraId="09387913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6C308D9" w14:textId="03BD5591" w:rsidR="00AA1873" w:rsidRPr="00AA1873" w:rsidRDefault="00AA1873" w:rsidP="00AA1873">
            <w:pPr>
              <w:spacing w:after="0"/>
            </w:pPr>
            <w:r w:rsidRPr="00AA1873">
              <w:t>T-0</w:t>
            </w:r>
            <w:r>
              <w:t>4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43375655" w14:textId="0F5C3C1B" w:rsidR="00AA1873" w:rsidRDefault="00AA1873" w:rsidP="00AA1873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3CF7CB21" w14:textId="774B348A" w:rsidR="00AA1873" w:rsidRDefault="00F03DA8" w:rsidP="00AA1873">
            <w:pPr>
              <w:spacing w:after="0"/>
            </w:pPr>
            <w:r>
              <w:t xml:space="preserve">Bei erneutem Klicken des Burger Menüs verschwindet die Navigation wieder. Und wie erwartet erscheinen fünf vers. Karten. </w:t>
            </w:r>
          </w:p>
        </w:tc>
      </w:tr>
      <w:tr w:rsidR="00AA1873" w14:paraId="6D7EEA04" w14:textId="77777777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14:paraId="4AB444E0" w14:textId="364E5176" w:rsidR="00AA1873" w:rsidRPr="00AA1873" w:rsidRDefault="00AA1873" w:rsidP="00AA1873">
            <w:pPr>
              <w:spacing w:after="0"/>
            </w:pPr>
            <w:r w:rsidRPr="00AA1873">
              <w:t>T-0</w:t>
            </w:r>
            <w:r>
              <w:t>5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14:paraId="00C32B95" w14:textId="14769615" w:rsidR="00AA1873" w:rsidRDefault="00AA1873" w:rsidP="00AA1873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14:paraId="5A6B9D50" w14:textId="71D4EA4B" w:rsidR="00AA1873" w:rsidRDefault="00F03DA8" w:rsidP="00AA1873">
            <w:pPr>
              <w:spacing w:after="0"/>
            </w:pPr>
            <w:r>
              <w:t xml:space="preserve">Die </w:t>
            </w:r>
            <w:proofErr w:type="spellStart"/>
            <w:r>
              <w:t>Overviewpage</w:t>
            </w:r>
            <w:proofErr w:type="spellEnd"/>
            <w:r>
              <w:t xml:space="preserve"> wird jeweils neu geladen (:</w:t>
            </w:r>
          </w:p>
        </w:tc>
      </w:tr>
      <w:tr w:rsidR="00AA1873" w14:paraId="663D91BA" w14:textId="77777777" w:rsidTr="0088631C">
        <w:tc>
          <w:tcPr>
            <w:tcW w:w="854" w:type="dxa"/>
            <w:tcBorders>
              <w:top w:val="dotted" w:sz="4" w:space="0" w:color="auto"/>
            </w:tcBorders>
          </w:tcPr>
          <w:p w14:paraId="2D583924" w14:textId="77777777" w:rsidR="00AA1873" w:rsidRDefault="00AA1873" w:rsidP="00AA1873">
            <w:pPr>
              <w:spacing w:after="0"/>
            </w:pPr>
          </w:p>
        </w:tc>
        <w:tc>
          <w:tcPr>
            <w:tcW w:w="1340" w:type="dxa"/>
            <w:tcBorders>
              <w:top w:val="dotted" w:sz="4" w:space="0" w:color="auto"/>
            </w:tcBorders>
          </w:tcPr>
          <w:p w14:paraId="2C94EF93" w14:textId="77777777" w:rsidR="00AA1873" w:rsidRDefault="00AA1873" w:rsidP="00AA1873">
            <w:pPr>
              <w:spacing w:after="0"/>
            </w:pPr>
          </w:p>
        </w:tc>
        <w:tc>
          <w:tcPr>
            <w:tcW w:w="7098" w:type="dxa"/>
            <w:tcBorders>
              <w:top w:val="dotted" w:sz="4" w:space="0" w:color="auto"/>
            </w:tcBorders>
          </w:tcPr>
          <w:p w14:paraId="68B7978B" w14:textId="77777777" w:rsidR="00AA1873" w:rsidRDefault="00AA1873" w:rsidP="00AA1873">
            <w:pPr>
              <w:spacing w:after="0"/>
            </w:pPr>
          </w:p>
        </w:tc>
      </w:tr>
    </w:tbl>
    <w:p w14:paraId="630C6B6D" w14:textId="24D780A6" w:rsidR="00F02C15" w:rsidRPr="00A347D4" w:rsidRDefault="00F02C15" w:rsidP="00A347D4">
      <w:pPr>
        <w:rPr>
          <w:highlight w:val="yellow"/>
        </w:rPr>
      </w:pPr>
    </w:p>
    <w:sectPr w:rsidR="00F02C15" w:rsidRPr="00A347D4" w:rsidSect="008E13FB">
      <w:footerReference w:type="default" r:id="rId8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EAAC8" w14:textId="77777777" w:rsidR="007D167D" w:rsidRDefault="007D167D" w:rsidP="004D3714">
      <w:r>
        <w:separator/>
      </w:r>
    </w:p>
  </w:endnote>
  <w:endnote w:type="continuationSeparator" w:id="0">
    <w:p w14:paraId="153066CF" w14:textId="77777777" w:rsidR="007D167D" w:rsidRDefault="007D167D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652C9A7B" w14:textId="77777777" w:rsidR="004B19DC" w:rsidRPr="007D7A59" w:rsidRDefault="004B19DC" w:rsidP="004B19DC">
        <w:pPr>
          <w:pStyle w:val="Footer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D4E777E" wp14:editId="564AFA22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2FC6BC2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5D5547">
              <w:rPr>
                <w:rStyle w:val="Placehold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A347D4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A6A16" w14:textId="77777777" w:rsidR="007D167D" w:rsidRDefault="007D167D" w:rsidP="004D3714">
      <w:r>
        <w:separator/>
      </w:r>
    </w:p>
  </w:footnote>
  <w:footnote w:type="continuationSeparator" w:id="0">
    <w:p w14:paraId="347A7DD6" w14:textId="77777777" w:rsidR="007D167D" w:rsidRDefault="007D167D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5392689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8A21DE"/>
    <w:multiLevelType w:val="hybridMultilevel"/>
    <w:tmpl w:val="16F6540C"/>
    <w:lvl w:ilvl="0" w:tplc="D924BE40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AAD62EE"/>
    <w:multiLevelType w:val="multilevel"/>
    <w:tmpl w:val="3EEEB7DC"/>
    <w:numStyleLink w:val="Bbc"/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246FBE"/>
    <w:multiLevelType w:val="multilevel"/>
    <w:tmpl w:val="3EEEB7DC"/>
    <w:numStyleLink w:val="Bbc"/>
  </w:abstractNum>
  <w:abstractNum w:abstractNumId="36" w15:restartNumberingAfterBreak="0">
    <w:nsid w:val="499A5287"/>
    <w:multiLevelType w:val="multilevel"/>
    <w:tmpl w:val="3EEEB7DC"/>
    <w:numStyleLink w:val="Bbc"/>
  </w:abstractNum>
  <w:abstractNum w:abstractNumId="37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013581"/>
    <w:multiLevelType w:val="multilevel"/>
    <w:tmpl w:val="3EEEB7DC"/>
    <w:numStyleLink w:val="Bbc"/>
  </w:abstractNum>
  <w:abstractNum w:abstractNumId="42" w15:restartNumberingAfterBreak="0">
    <w:nsid w:val="79656019"/>
    <w:multiLevelType w:val="multilevel"/>
    <w:tmpl w:val="3EEEB7DC"/>
    <w:numStyleLink w:val="Bbc"/>
  </w:abstractNum>
  <w:num w:numId="1" w16cid:durableId="1294822389">
    <w:abstractNumId w:val="28"/>
  </w:num>
  <w:num w:numId="2" w16cid:durableId="690910347">
    <w:abstractNumId w:val="4"/>
  </w:num>
  <w:num w:numId="3" w16cid:durableId="1092510943">
    <w:abstractNumId w:val="5"/>
  </w:num>
  <w:num w:numId="4" w16cid:durableId="1233925264">
    <w:abstractNumId w:val="33"/>
  </w:num>
  <w:num w:numId="5" w16cid:durableId="66195167">
    <w:abstractNumId w:val="9"/>
  </w:num>
  <w:num w:numId="6" w16cid:durableId="1393117672">
    <w:abstractNumId w:val="7"/>
  </w:num>
  <w:num w:numId="7" w16cid:durableId="335037403">
    <w:abstractNumId w:val="6"/>
  </w:num>
  <w:num w:numId="8" w16cid:durableId="546260302">
    <w:abstractNumId w:val="24"/>
  </w:num>
  <w:num w:numId="9" w16cid:durableId="1405642401">
    <w:abstractNumId w:val="27"/>
  </w:num>
  <w:num w:numId="10" w16cid:durableId="2098552936">
    <w:abstractNumId w:val="20"/>
  </w:num>
  <w:num w:numId="11" w16cid:durableId="778110444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 w16cid:durableId="1552883251">
    <w:abstractNumId w:val="35"/>
  </w:num>
  <w:num w:numId="13" w16cid:durableId="1941062779">
    <w:abstractNumId w:val="13"/>
  </w:num>
  <w:num w:numId="14" w16cid:durableId="1161694153">
    <w:abstractNumId w:val="30"/>
  </w:num>
  <w:num w:numId="15" w16cid:durableId="1499231187">
    <w:abstractNumId w:val="17"/>
  </w:num>
  <w:num w:numId="16" w16cid:durableId="1112244074">
    <w:abstractNumId w:val="11"/>
  </w:num>
  <w:num w:numId="17" w16cid:durableId="1661301108">
    <w:abstractNumId w:val="32"/>
  </w:num>
  <w:num w:numId="18" w16cid:durableId="1078013727">
    <w:abstractNumId w:val="39"/>
  </w:num>
  <w:num w:numId="19" w16cid:durableId="440685015">
    <w:abstractNumId w:val="34"/>
  </w:num>
  <w:num w:numId="20" w16cid:durableId="1554121750">
    <w:abstractNumId w:val="16"/>
  </w:num>
  <w:num w:numId="21" w16cid:durableId="400175963">
    <w:abstractNumId w:val="31"/>
  </w:num>
  <w:num w:numId="22" w16cid:durableId="606234732">
    <w:abstractNumId w:val="38"/>
  </w:num>
  <w:num w:numId="23" w16cid:durableId="2035156578">
    <w:abstractNumId w:val="14"/>
  </w:num>
  <w:num w:numId="24" w16cid:durableId="1918248734">
    <w:abstractNumId w:val="36"/>
  </w:num>
  <w:num w:numId="25" w16cid:durableId="579873515">
    <w:abstractNumId w:val="10"/>
  </w:num>
  <w:num w:numId="26" w16cid:durableId="651104858">
    <w:abstractNumId w:val="18"/>
  </w:num>
  <w:num w:numId="27" w16cid:durableId="614291536">
    <w:abstractNumId w:val="29"/>
  </w:num>
  <w:num w:numId="28" w16cid:durableId="1835755762">
    <w:abstractNumId w:val="8"/>
  </w:num>
  <w:num w:numId="29" w16cid:durableId="370497375">
    <w:abstractNumId w:val="3"/>
  </w:num>
  <w:num w:numId="30" w16cid:durableId="1415663864">
    <w:abstractNumId w:val="2"/>
  </w:num>
  <w:num w:numId="31" w16cid:durableId="2017924592">
    <w:abstractNumId w:val="1"/>
  </w:num>
  <w:num w:numId="32" w16cid:durableId="1517963038">
    <w:abstractNumId w:val="0"/>
  </w:num>
  <w:num w:numId="33" w16cid:durableId="1612399981">
    <w:abstractNumId w:val="26"/>
  </w:num>
  <w:num w:numId="34" w16cid:durableId="1410541253">
    <w:abstractNumId w:val="21"/>
  </w:num>
  <w:num w:numId="35" w16cid:durableId="1361394204">
    <w:abstractNumId w:val="41"/>
  </w:num>
  <w:num w:numId="36" w16cid:durableId="1317032937">
    <w:abstractNumId w:val="42"/>
  </w:num>
  <w:num w:numId="37" w16cid:durableId="1632903492">
    <w:abstractNumId w:val="25"/>
  </w:num>
  <w:num w:numId="38" w16cid:durableId="446387095">
    <w:abstractNumId w:val="19"/>
  </w:num>
  <w:num w:numId="39" w16cid:durableId="840775583">
    <w:abstractNumId w:val="23"/>
  </w:num>
  <w:num w:numId="40" w16cid:durableId="280919259">
    <w:abstractNumId w:val="22"/>
  </w:num>
  <w:num w:numId="41" w16cid:durableId="1078941468">
    <w:abstractNumId w:val="40"/>
  </w:num>
  <w:num w:numId="42" w16cid:durableId="1604915972">
    <w:abstractNumId w:val="12"/>
  </w:num>
  <w:num w:numId="43" w16cid:durableId="1243446913">
    <w:abstractNumId w:val="37"/>
  </w:num>
  <w:num w:numId="44" w16cid:durableId="8126777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871655093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73"/>
    <w:rsid w:val="000006F6"/>
    <w:rsid w:val="00000FB8"/>
    <w:rsid w:val="0000336F"/>
    <w:rsid w:val="00005DF5"/>
    <w:rsid w:val="0004356C"/>
    <w:rsid w:val="00076610"/>
    <w:rsid w:val="00097798"/>
    <w:rsid w:val="000A21FE"/>
    <w:rsid w:val="000A35CA"/>
    <w:rsid w:val="000A4D30"/>
    <w:rsid w:val="000A5DE7"/>
    <w:rsid w:val="000A62EC"/>
    <w:rsid w:val="000A6A0A"/>
    <w:rsid w:val="000B09B1"/>
    <w:rsid w:val="000B6C9B"/>
    <w:rsid w:val="000C0A0B"/>
    <w:rsid w:val="000C2837"/>
    <w:rsid w:val="000D3448"/>
    <w:rsid w:val="000D3A87"/>
    <w:rsid w:val="000D78BA"/>
    <w:rsid w:val="000E6D24"/>
    <w:rsid w:val="000F4705"/>
    <w:rsid w:val="00107D61"/>
    <w:rsid w:val="001111EB"/>
    <w:rsid w:val="00111F92"/>
    <w:rsid w:val="001122A7"/>
    <w:rsid w:val="00120FDC"/>
    <w:rsid w:val="00132940"/>
    <w:rsid w:val="00137AAA"/>
    <w:rsid w:val="00144A21"/>
    <w:rsid w:val="00150C68"/>
    <w:rsid w:val="00151FB8"/>
    <w:rsid w:val="001529AC"/>
    <w:rsid w:val="00153D56"/>
    <w:rsid w:val="001566CD"/>
    <w:rsid w:val="00172D22"/>
    <w:rsid w:val="00181E40"/>
    <w:rsid w:val="001904EC"/>
    <w:rsid w:val="00192C47"/>
    <w:rsid w:val="00194593"/>
    <w:rsid w:val="001A5024"/>
    <w:rsid w:val="001A6DFA"/>
    <w:rsid w:val="001B55B4"/>
    <w:rsid w:val="001B63DC"/>
    <w:rsid w:val="001C0950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1F3CB3"/>
    <w:rsid w:val="0021067F"/>
    <w:rsid w:val="00213F61"/>
    <w:rsid w:val="0022213E"/>
    <w:rsid w:val="00224046"/>
    <w:rsid w:val="0023388F"/>
    <w:rsid w:val="0024597F"/>
    <w:rsid w:val="00246F7D"/>
    <w:rsid w:val="00252D6F"/>
    <w:rsid w:val="00254C69"/>
    <w:rsid w:val="00260E82"/>
    <w:rsid w:val="00262EFA"/>
    <w:rsid w:val="00263FDC"/>
    <w:rsid w:val="00265362"/>
    <w:rsid w:val="00265400"/>
    <w:rsid w:val="00272BB6"/>
    <w:rsid w:val="00274051"/>
    <w:rsid w:val="00284F5C"/>
    <w:rsid w:val="00285485"/>
    <w:rsid w:val="002871D7"/>
    <w:rsid w:val="002923A6"/>
    <w:rsid w:val="002A1C01"/>
    <w:rsid w:val="002B1DA1"/>
    <w:rsid w:val="002B3693"/>
    <w:rsid w:val="002C3FA7"/>
    <w:rsid w:val="002C5342"/>
    <w:rsid w:val="002D4557"/>
    <w:rsid w:val="002E0337"/>
    <w:rsid w:val="002E22AB"/>
    <w:rsid w:val="002E235A"/>
    <w:rsid w:val="002E3515"/>
    <w:rsid w:val="002E729E"/>
    <w:rsid w:val="002F24D8"/>
    <w:rsid w:val="00305607"/>
    <w:rsid w:val="00306193"/>
    <w:rsid w:val="00323B56"/>
    <w:rsid w:val="003322F7"/>
    <w:rsid w:val="0033671A"/>
    <w:rsid w:val="0037068D"/>
    <w:rsid w:val="00380472"/>
    <w:rsid w:val="00382938"/>
    <w:rsid w:val="003847B5"/>
    <w:rsid w:val="00385170"/>
    <w:rsid w:val="003A3113"/>
    <w:rsid w:val="003A5FDB"/>
    <w:rsid w:val="003C074C"/>
    <w:rsid w:val="003C7CB0"/>
    <w:rsid w:val="003E0112"/>
    <w:rsid w:val="003E219C"/>
    <w:rsid w:val="003E5336"/>
    <w:rsid w:val="003F3DEF"/>
    <w:rsid w:val="003F431E"/>
    <w:rsid w:val="00434474"/>
    <w:rsid w:val="00434DC3"/>
    <w:rsid w:val="00436C7D"/>
    <w:rsid w:val="00441FD3"/>
    <w:rsid w:val="00461944"/>
    <w:rsid w:val="00461BAD"/>
    <w:rsid w:val="00463498"/>
    <w:rsid w:val="00473ACE"/>
    <w:rsid w:val="004A2286"/>
    <w:rsid w:val="004B039F"/>
    <w:rsid w:val="004B19DC"/>
    <w:rsid w:val="004B7E5B"/>
    <w:rsid w:val="004C0A00"/>
    <w:rsid w:val="004C729A"/>
    <w:rsid w:val="004D0442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1FAD"/>
    <w:rsid w:val="005831D1"/>
    <w:rsid w:val="00592177"/>
    <w:rsid w:val="005C33C6"/>
    <w:rsid w:val="005D261B"/>
    <w:rsid w:val="005D4FEF"/>
    <w:rsid w:val="005E0C13"/>
    <w:rsid w:val="005E11AE"/>
    <w:rsid w:val="005E4E6A"/>
    <w:rsid w:val="005F4B62"/>
    <w:rsid w:val="00612163"/>
    <w:rsid w:val="00613405"/>
    <w:rsid w:val="0063032C"/>
    <w:rsid w:val="00643748"/>
    <w:rsid w:val="00652F51"/>
    <w:rsid w:val="006576DA"/>
    <w:rsid w:val="0066149D"/>
    <w:rsid w:val="00663120"/>
    <w:rsid w:val="00691744"/>
    <w:rsid w:val="00692A64"/>
    <w:rsid w:val="0069317F"/>
    <w:rsid w:val="006952DC"/>
    <w:rsid w:val="006A07E7"/>
    <w:rsid w:val="006A7C20"/>
    <w:rsid w:val="006D12FE"/>
    <w:rsid w:val="006D2737"/>
    <w:rsid w:val="006D780A"/>
    <w:rsid w:val="006E28A1"/>
    <w:rsid w:val="006F5B7B"/>
    <w:rsid w:val="00703148"/>
    <w:rsid w:val="0071002A"/>
    <w:rsid w:val="00712616"/>
    <w:rsid w:val="00713E1E"/>
    <w:rsid w:val="00716B76"/>
    <w:rsid w:val="00722488"/>
    <w:rsid w:val="00723769"/>
    <w:rsid w:val="00726B45"/>
    <w:rsid w:val="007430AF"/>
    <w:rsid w:val="00751CF7"/>
    <w:rsid w:val="00764B24"/>
    <w:rsid w:val="00765182"/>
    <w:rsid w:val="00767580"/>
    <w:rsid w:val="0076786E"/>
    <w:rsid w:val="0077680B"/>
    <w:rsid w:val="00777FE0"/>
    <w:rsid w:val="007817BD"/>
    <w:rsid w:val="0078732C"/>
    <w:rsid w:val="00791B59"/>
    <w:rsid w:val="0079243A"/>
    <w:rsid w:val="00793871"/>
    <w:rsid w:val="007A027A"/>
    <w:rsid w:val="007B03D0"/>
    <w:rsid w:val="007B79BE"/>
    <w:rsid w:val="007C2250"/>
    <w:rsid w:val="007C4573"/>
    <w:rsid w:val="007D167D"/>
    <w:rsid w:val="007D2B66"/>
    <w:rsid w:val="007D4CEF"/>
    <w:rsid w:val="007D7A59"/>
    <w:rsid w:val="007E00E8"/>
    <w:rsid w:val="007E3376"/>
    <w:rsid w:val="007F0876"/>
    <w:rsid w:val="0080600D"/>
    <w:rsid w:val="00814FF0"/>
    <w:rsid w:val="008233DD"/>
    <w:rsid w:val="0082633E"/>
    <w:rsid w:val="008365A1"/>
    <w:rsid w:val="00837A08"/>
    <w:rsid w:val="00840070"/>
    <w:rsid w:val="00840E80"/>
    <w:rsid w:val="00845A27"/>
    <w:rsid w:val="00851A77"/>
    <w:rsid w:val="0085536D"/>
    <w:rsid w:val="008562FE"/>
    <w:rsid w:val="00856360"/>
    <w:rsid w:val="008573F0"/>
    <w:rsid w:val="00860FD9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E637F"/>
    <w:rsid w:val="008F38D9"/>
    <w:rsid w:val="008F575A"/>
    <w:rsid w:val="00902680"/>
    <w:rsid w:val="00904CE3"/>
    <w:rsid w:val="0092481B"/>
    <w:rsid w:val="00927209"/>
    <w:rsid w:val="009303D3"/>
    <w:rsid w:val="009332F4"/>
    <w:rsid w:val="00940009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93439"/>
    <w:rsid w:val="009A2531"/>
    <w:rsid w:val="009A513F"/>
    <w:rsid w:val="009B27BD"/>
    <w:rsid w:val="009B38C5"/>
    <w:rsid w:val="009C40A7"/>
    <w:rsid w:val="009D1F72"/>
    <w:rsid w:val="009D2934"/>
    <w:rsid w:val="009D335F"/>
    <w:rsid w:val="009D4392"/>
    <w:rsid w:val="009F470D"/>
    <w:rsid w:val="009F5B1E"/>
    <w:rsid w:val="009F6844"/>
    <w:rsid w:val="00A0009A"/>
    <w:rsid w:val="00A006CC"/>
    <w:rsid w:val="00A03541"/>
    <w:rsid w:val="00A1152A"/>
    <w:rsid w:val="00A14767"/>
    <w:rsid w:val="00A23DEC"/>
    <w:rsid w:val="00A27272"/>
    <w:rsid w:val="00A347D4"/>
    <w:rsid w:val="00A36609"/>
    <w:rsid w:val="00A562DD"/>
    <w:rsid w:val="00A73616"/>
    <w:rsid w:val="00A74013"/>
    <w:rsid w:val="00A74E99"/>
    <w:rsid w:val="00A84B0D"/>
    <w:rsid w:val="00AA1873"/>
    <w:rsid w:val="00AA3321"/>
    <w:rsid w:val="00AE0857"/>
    <w:rsid w:val="00AF0717"/>
    <w:rsid w:val="00AF0F54"/>
    <w:rsid w:val="00B01266"/>
    <w:rsid w:val="00B02455"/>
    <w:rsid w:val="00B06952"/>
    <w:rsid w:val="00B3056F"/>
    <w:rsid w:val="00B31085"/>
    <w:rsid w:val="00B36167"/>
    <w:rsid w:val="00B36A1B"/>
    <w:rsid w:val="00B3764F"/>
    <w:rsid w:val="00B4166C"/>
    <w:rsid w:val="00B546C8"/>
    <w:rsid w:val="00B646A1"/>
    <w:rsid w:val="00B65F90"/>
    <w:rsid w:val="00B6672F"/>
    <w:rsid w:val="00B67A51"/>
    <w:rsid w:val="00B67AB8"/>
    <w:rsid w:val="00B72F28"/>
    <w:rsid w:val="00B8032D"/>
    <w:rsid w:val="00B8182F"/>
    <w:rsid w:val="00B84DD0"/>
    <w:rsid w:val="00B95377"/>
    <w:rsid w:val="00BA2B1D"/>
    <w:rsid w:val="00BA2CE4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56947"/>
    <w:rsid w:val="00C614A3"/>
    <w:rsid w:val="00C725AB"/>
    <w:rsid w:val="00C7783F"/>
    <w:rsid w:val="00C92ECA"/>
    <w:rsid w:val="00C97DEB"/>
    <w:rsid w:val="00CA6C6A"/>
    <w:rsid w:val="00CA77CD"/>
    <w:rsid w:val="00CC4E85"/>
    <w:rsid w:val="00CD02DA"/>
    <w:rsid w:val="00CD130D"/>
    <w:rsid w:val="00CD6939"/>
    <w:rsid w:val="00CE4BCF"/>
    <w:rsid w:val="00CF0A76"/>
    <w:rsid w:val="00CF3EEF"/>
    <w:rsid w:val="00D12173"/>
    <w:rsid w:val="00D124DA"/>
    <w:rsid w:val="00D13EE5"/>
    <w:rsid w:val="00D16898"/>
    <w:rsid w:val="00D244B2"/>
    <w:rsid w:val="00D2459F"/>
    <w:rsid w:val="00D27516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95F87"/>
    <w:rsid w:val="00DA4289"/>
    <w:rsid w:val="00DB0B79"/>
    <w:rsid w:val="00DC008C"/>
    <w:rsid w:val="00DE1011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0966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6516"/>
    <w:rsid w:val="00EA75ED"/>
    <w:rsid w:val="00EB0FE1"/>
    <w:rsid w:val="00EB36A0"/>
    <w:rsid w:val="00EC2AE6"/>
    <w:rsid w:val="00EC655F"/>
    <w:rsid w:val="00EE135D"/>
    <w:rsid w:val="00EE46B0"/>
    <w:rsid w:val="00EF24A7"/>
    <w:rsid w:val="00EF601D"/>
    <w:rsid w:val="00F026F7"/>
    <w:rsid w:val="00F02763"/>
    <w:rsid w:val="00F02C15"/>
    <w:rsid w:val="00F03DA8"/>
    <w:rsid w:val="00F13DD9"/>
    <w:rsid w:val="00F1544F"/>
    <w:rsid w:val="00F16D84"/>
    <w:rsid w:val="00F26DAD"/>
    <w:rsid w:val="00F374AC"/>
    <w:rsid w:val="00F432A0"/>
    <w:rsid w:val="00F55587"/>
    <w:rsid w:val="00F6532F"/>
    <w:rsid w:val="00F66E21"/>
    <w:rsid w:val="00F80821"/>
    <w:rsid w:val="00F80B9F"/>
    <w:rsid w:val="00F86C15"/>
    <w:rsid w:val="00F87D48"/>
    <w:rsid w:val="00F91292"/>
    <w:rsid w:val="00F93C14"/>
    <w:rsid w:val="00FA4C81"/>
    <w:rsid w:val="00FB3F78"/>
    <w:rsid w:val="00FC6BAE"/>
    <w:rsid w:val="00FD20FA"/>
    <w:rsid w:val="00FE0CD4"/>
    <w:rsid w:val="00FF0CC3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28801"/>
  <w15:chartTrackingRefBased/>
  <w15:docId w15:val="{20E965D9-7ADB-4695-B3FF-8CDEADB2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B546C8"/>
    <w:pPr>
      <w:keepNext/>
      <w:keepLines/>
      <w:numPr>
        <w:numId w:val="40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A21FE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B84DD0"/>
    <w:pPr>
      <w:keepNext/>
      <w:keepLines/>
      <w:numPr>
        <w:ilvl w:val="2"/>
        <w:numId w:val="40"/>
      </w:numPr>
      <w:spacing w:before="120" w:after="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Heading4">
    <w:name w:val="heading 4"/>
    <w:next w:val="Normal"/>
    <w:link w:val="Heading4Char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9D2934"/>
    <w:rPr>
      <w:b/>
      <w:bCs/>
    </w:rPr>
  </w:style>
  <w:style w:type="paragraph" w:styleId="ListParagraph">
    <w:name w:val="List Paragraph"/>
    <w:basedOn w:val="Normal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D6E"/>
    <w:rPr>
      <w:rFonts w:ascii="Titillium" w:hAnsi="Titillium"/>
    </w:rPr>
  </w:style>
  <w:style w:type="paragraph" w:styleId="Footer">
    <w:name w:val="footer"/>
    <w:basedOn w:val="Normal"/>
    <w:link w:val="FooterChar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D6E"/>
    <w:rPr>
      <w:rFonts w:ascii="Titillium" w:hAnsi="Titillium"/>
    </w:rPr>
  </w:style>
  <w:style w:type="table" w:styleId="TableGrid">
    <w:name w:val="Table Grid"/>
    <w:aliases w:val="Bbc Tabelle (technisch)"/>
    <w:basedOn w:val="TableNormal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Heading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Heading2"/>
    <w:next w:val="Normal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Normal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Normal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TOC1">
    <w:name w:val="toc 1"/>
    <w:basedOn w:val="Normal"/>
    <w:next w:val="Normal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TOC3">
    <w:name w:val="toc 3"/>
    <w:basedOn w:val="Normal"/>
    <w:next w:val="Normal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DefaultParagraphFon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">
    <w:name w:val="Grid Table 1 Light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Table5Dark-Accent2">
    <w:name w:val="List Table 5 Dark Accent 2"/>
    <w:basedOn w:val="TableNormal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leGrid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ListBullet">
    <w:name w:val="List Bullet"/>
    <w:basedOn w:val="Normal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locked/>
    <w:rsid w:val="00951BBB"/>
    <w:pPr>
      <w:numPr>
        <w:numId w:val="3"/>
      </w:numPr>
      <w:contextualSpacing/>
    </w:pPr>
  </w:style>
  <w:style w:type="paragraph" w:styleId="List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4">
    <w:name w:val="List 4"/>
    <w:basedOn w:val="Normal"/>
    <w:uiPriority w:val="99"/>
    <w:unhideWhenUsed/>
    <w:locked/>
    <w:rsid w:val="00951BBB"/>
    <w:pPr>
      <w:ind w:left="1132" w:hanging="283"/>
      <w:contextualSpacing/>
    </w:pPr>
  </w:style>
  <w:style w:type="paragraph" w:styleId="ListBullet2">
    <w:name w:val="List Bullet 2"/>
    <w:basedOn w:val="Normal"/>
    <w:uiPriority w:val="99"/>
    <w:semiHidden/>
    <w:locked/>
    <w:rsid w:val="00951BBB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locked/>
    <w:rsid w:val="00951BBB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Heading1Char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Heading2Char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Normal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leGridLight">
    <w:name w:val="Grid Table Light"/>
    <w:basedOn w:val="TableNormal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Figures">
    <w:name w:val="table of figures"/>
    <w:basedOn w:val="Normal"/>
    <w:next w:val="Normal"/>
    <w:uiPriority w:val="99"/>
    <w:unhideWhenUsed/>
    <w:locked/>
    <w:rsid w:val="00F02C15"/>
    <w:pPr>
      <w:spacing w:after="0"/>
    </w:pPr>
  </w:style>
  <w:style w:type="paragraph" w:customStyle="1" w:styleId="Abbildungsverzeichnisberschrift">
    <w:name w:val="Abbildungsverzeichnisüberschrift"/>
    <w:basedOn w:val="Normal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Normal"/>
    <w:qFormat/>
    <w:rsid w:val="007817BD"/>
    <w:pPr>
      <w:spacing w:before="60" w:after="60"/>
    </w:pPr>
    <w:rPr>
      <w:lang w:val="de-L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npan\Desktop\DEV\LoR\lor-library\docs\Testprotokoll_Naveen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DAC58-28DE-4836-8075-8237937B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Testprotokoll_Naveen.dotx</Template>
  <TotalTime>0</TotalTime>
  <Pages>1</Pages>
  <Words>96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Anpalagan Naveen</dc:creator>
  <cp:keywords/>
  <dc:description/>
  <cp:lastModifiedBy>Anpalagan Naveen</cp:lastModifiedBy>
  <cp:revision>2</cp:revision>
  <dcterms:created xsi:type="dcterms:W3CDTF">2022-06-03T11:54:00Z</dcterms:created>
  <dcterms:modified xsi:type="dcterms:W3CDTF">2022-06-03T12:07:00Z</dcterms:modified>
</cp:coreProperties>
</file>